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1217930"/>
            <wp:effectExtent l="0" t="0" r="444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1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桌面创建快捷方式</w:t>
      </w:r>
    </w:p>
    <w:p>
      <w:r>
        <w:drawing>
          <wp:inline distT="0" distB="0" distL="114300" distR="114300">
            <wp:extent cx="5266055" cy="1384300"/>
            <wp:effectExtent l="0" t="0" r="1079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3394710"/>
            <wp:effectExtent l="0" t="0" r="10795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39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848360"/>
            <wp:effectExtent l="0" t="0" r="444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lang w:val="en-US" w:eastAsia="zh-CN"/>
        </w:rPr>
      </w:pPr>
      <w:bookmarkStart w:id="0" w:name="_GoBack"/>
      <w:r>
        <w:drawing>
          <wp:inline distT="0" distB="0" distL="114300" distR="114300">
            <wp:extent cx="5267960" cy="4057650"/>
            <wp:effectExtent l="0" t="0" r="889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3308A0"/>
    <w:rsid w:val="0F3308A0"/>
    <w:rsid w:val="3F85058F"/>
    <w:rsid w:val="520A2DD3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391</TotalTime>
  <ScaleCrop>false</ScaleCrop>
  <LinksUpToDate>false</LinksUpToDate>
  <CharactersWithSpaces>0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2019-07-06T07:23:00Z</dcterms:created>
  <dc:creator>So much.</dc:creator>
  <cp:lastModifiedBy>金津</cp:lastModifiedBy>
  <dcterms:modified xsi:type="dcterms:W3CDTF">2019-07-08T12:43:26Z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