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0500" cy="1722120"/>
            <wp:effectExtent l="0" t="0" r="635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7988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8465" cy="952500"/>
            <wp:effectExtent l="0" t="0" r="63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.sort 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.reverse 逆序排列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01445"/>
            <wp:effectExtent l="0" t="0" r="635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882015"/>
            <wp:effectExtent l="0" t="0" r="0" b="133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对列表中的字典的</w:t>
      </w:r>
      <w:r>
        <w:rPr>
          <w:rFonts w:hint="eastAsia"/>
          <w:lang w:val="en-US" w:eastAsia="zh-CN"/>
        </w:rPr>
        <w:t>key进行排序</w:t>
      </w:r>
    </w:p>
    <w:p>
      <w:r>
        <w:drawing>
          <wp:inline distT="0" distB="0" distL="114300" distR="114300">
            <wp:extent cx="5269865" cy="1611630"/>
            <wp:effectExtent l="0" t="0" r="6985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13105"/>
            <wp:effectExtent l="0" t="0" r="4445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Eval()  把字符串转换成可执行的表达式</w:t>
      </w:r>
    </w:p>
    <w:p>
      <w:r>
        <w:drawing>
          <wp:inline distT="0" distB="0" distL="114300" distR="114300">
            <wp:extent cx="5267960" cy="1424305"/>
            <wp:effectExtent l="0" t="0" r="889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4465" cy="2904490"/>
            <wp:effectExtent l="0" t="0" r="635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46200"/>
            <wp:effectExtent l="0" t="0" r="12065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50850"/>
            <wp:effectExtent l="0" t="0" r="10795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79880"/>
            <wp:effectExtent l="0" t="0" r="8890" b="12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15620"/>
            <wp:effectExtent l="0" t="0" r="10795" b="177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引用不变 num+=num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因为是赋值符号所以引用改变Num=num+num </w:t>
      </w:r>
    </w:p>
    <w:p>
      <w:r>
        <w:drawing>
          <wp:inline distT="0" distB="0" distL="114300" distR="114300">
            <wp:extent cx="2476500" cy="30480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98750"/>
            <wp:effectExtent l="0" t="0" r="10795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18460"/>
            <wp:effectExtent l="0" t="0" r="10795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6915" cy="3066415"/>
            <wp:effectExtent l="0" t="0" r="635" b="6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33500"/>
            <wp:effectExtent l="0" t="0" r="4445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6625"/>
            <wp:effectExtent l="0" t="0" r="9525" b="1587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5315"/>
            <wp:effectExtent l="0" t="0" r="3810" b="698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因为是压缩文件，所以要用二进制</w:t>
      </w:r>
      <w:r>
        <w:rPr>
          <w:rFonts w:hint="eastAsia"/>
          <w:lang w:val="en-US" w:eastAsia="zh-CN"/>
        </w:rPr>
        <w:t xml:space="preserve"> rb 和wb方式读和写</w:t>
      </w:r>
    </w:p>
    <w:p>
      <w:r>
        <w:drawing>
          <wp:inline distT="0" distB="0" distL="114300" distR="114300">
            <wp:extent cx="5268595" cy="3517900"/>
            <wp:effectExtent l="0" t="0" r="8255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165" cy="1543050"/>
            <wp:effectExtent l="0" t="0" r="635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6030"/>
            <wp:effectExtent l="0" t="0" r="762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需要引入</w:t>
      </w:r>
      <w:r>
        <w:rPr>
          <w:rFonts w:hint="eastAsia"/>
          <w:lang w:val="en-US" w:eastAsia="zh-CN"/>
        </w:rPr>
        <w:t>OS模块  import os</w:t>
      </w:r>
    </w:p>
    <w:p>
      <w:r>
        <w:drawing>
          <wp:inline distT="0" distB="0" distL="114300" distR="114300">
            <wp:extent cx="5267325" cy="3274695"/>
            <wp:effectExtent l="0" t="0" r="9525" b="190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81170"/>
            <wp:effectExtent l="0" t="0" r="6985" b="508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0510"/>
            <wp:effectExtent l="0" t="0" r="7620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76425"/>
            <wp:effectExtent l="0" t="0" r="9525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改名</w:t>
      </w:r>
    </w:p>
    <w:p>
      <w:r>
        <w:drawing>
          <wp:inline distT="0" distB="0" distL="114300" distR="114300">
            <wp:extent cx="5271770" cy="741045"/>
            <wp:effectExtent l="0" t="0" r="5080" b="190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获得绝对路径</w:t>
      </w:r>
    </w:p>
    <w:p>
      <w:r>
        <w:drawing>
          <wp:inline distT="0" distB="0" distL="114300" distR="114300">
            <wp:extent cx="5267960" cy="865505"/>
            <wp:effectExtent l="0" t="0" r="8890" b="1079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获得文件大小，以字节为单位</w:t>
      </w:r>
    </w:p>
    <w:p>
      <w:r>
        <w:drawing>
          <wp:inline distT="0" distB="0" distL="114300" distR="114300">
            <wp:extent cx="5271135" cy="1306830"/>
            <wp:effectExtent l="0" t="0" r="5715" b="762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32305"/>
            <wp:effectExtent l="0" t="0" r="7620" b="1079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eastAsia="zh-CN"/>
        </w:rPr>
        <w:t>批量修改文件名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os.path.abspath 动态获取文件名绝对路径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Os.path.join  连接目录和文件名，并自动识别操作系统添加连接符linux‘/’win‘\’</w:t>
      </w:r>
    </w:p>
    <w:p>
      <w:r>
        <w:drawing>
          <wp:inline distT="0" distB="0" distL="114300" distR="114300">
            <wp:extent cx="5271770" cy="3119755"/>
            <wp:effectExtent l="0" t="0" r="5080" b="444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08405"/>
            <wp:effectExtent l="0" t="0" r="8255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644650"/>
            <wp:effectExtent l="0" t="0" r="1333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78735"/>
            <wp:effectExtent l="0" t="0" r="3810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2945"/>
            <wp:effectExtent l="0" t="0" r="508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4975"/>
            <wp:effectExtent l="0" t="0" r="3175" b="31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28115"/>
            <wp:effectExtent l="0" t="0" r="8255" b="63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49500"/>
            <wp:effectExtent l="0" t="0" r="3175" b="1270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2640" cy="457200"/>
            <wp:effectExtent l="0" t="0" r="10160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74850"/>
            <wp:effectExtent l="0" t="0" r="10795" b="635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初始化对象的方法</w:t>
      </w:r>
    </w:p>
    <w:p>
      <w:r>
        <w:drawing>
          <wp:inline distT="0" distB="0" distL="114300" distR="114300">
            <wp:extent cx="5262880" cy="309245"/>
            <wp:effectExtent l="0" t="0" r="13970" b="1460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把对象转化成字符串</w:t>
      </w:r>
    </w:p>
    <w:p>
      <w:r>
        <w:drawing>
          <wp:inline distT="0" distB="0" distL="114300" distR="114300">
            <wp:extent cx="5271135" cy="306070"/>
            <wp:effectExtent l="0" t="0" r="5715" b="1778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val="en-US" w:eastAsia="zh-CN"/>
        </w:rPr>
        <w:t>1-6的随机数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前面要import random</w:t>
      </w:r>
    </w:p>
    <w:p>
      <w:r>
        <w:drawing>
          <wp:inline distT="0" distB="0" distL="114300" distR="114300">
            <wp:extent cx="5266690" cy="424180"/>
            <wp:effectExtent l="0" t="0" r="10160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__str__ 后面要接return</w:t>
      </w:r>
    </w:p>
    <w:p>
      <w:r>
        <w:drawing>
          <wp:inline distT="0" distB="0" distL="114300" distR="114300">
            <wp:extent cx="5267960" cy="3584575"/>
            <wp:effectExtent l="0" t="0" r="8890" b="158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隐藏属性前面加__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隐藏方法也一样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类的外面不能访问隐藏属性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要访问隐藏属性必须定义一个方法（函数）才能访问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1676400"/>
            <wp:effectExtent l="0" t="0" r="10795" b="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__del__  内存回收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指向的内存没有被引用会立即回收，被引用了会在程序结束是回收</w:t>
      </w:r>
    </w:p>
    <w:p>
      <w:r>
        <w:drawing>
          <wp:inline distT="0" distB="0" distL="114300" distR="114300">
            <wp:extent cx="5066665" cy="3418840"/>
            <wp:effectExtent l="0" t="0" r="635" b="1016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Dog继承Animal（动物）的属性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Dog就可以调用Animal的属性了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私有属性和私有方法都不能被继承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42840" cy="4304665"/>
            <wp:effectExtent l="0" t="0" r="10160" b="6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342900"/>
            <wp:effectExtent l="0" t="0" r="10160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查看优先级</w:t>
      </w:r>
    </w:p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重写init方法</w:t>
      </w:r>
    </w:p>
    <w:p>
      <w:r>
        <w:drawing>
          <wp:inline distT="0" distB="0" distL="114300" distR="114300">
            <wp:extent cx="5272405" cy="1827530"/>
            <wp:effectExtent l="0" t="0" r="4445" b="127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Super().__init__()主动调用父类的init方法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103755"/>
            <wp:effectExtent l="0" t="0" r="15875" b="1079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子类会继承父类的 类属性和方法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删除，修改类属性只能通过类名修改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名字一样就看你通过什么来访问 （类，或对象）</w:t>
      </w:r>
    </w:p>
    <w:p>
      <w:r>
        <w:drawing>
          <wp:inline distT="0" distB="0" distL="114300" distR="114300">
            <wp:extent cx="5270500" cy="1744345"/>
            <wp:effectExtent l="0" t="0" r="6350" b="825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60375"/>
            <wp:effectExtent l="0" t="0" r="13970" b="1587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6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5435"/>
            <wp:effectExtent l="0" t="0" r="5080" b="571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类属性和类方法都属于类，可以被子类继承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类的类属性和类方法可以通过这个类的对象来访问调用，也可以通过类名来访问调用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类属性修改和删除只能通过类删除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类方法有个默认形参</w:t>
      </w:r>
    </w:p>
    <w:p>
      <w:r>
        <w:drawing>
          <wp:inline distT="0" distB="0" distL="114300" distR="114300">
            <wp:extent cx="5269230" cy="1123950"/>
            <wp:effectExtent l="0" t="0" r="762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8915"/>
            <wp:effectExtent l="0" t="0" r="10160" b="63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Seif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Cls  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14855"/>
            <wp:effectExtent l="0" t="0" r="5080" b="444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08965"/>
            <wp:effectExtent l="0" t="0" r="6350" b="6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Nwe 是用来构造对象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首先调用</w:t>
      </w:r>
      <w:r>
        <w:rPr>
          <w:rFonts w:hint="eastAsia"/>
          <w:lang w:val="en-US" w:eastAsia="zh-CN"/>
        </w:rPr>
        <w:t xml:space="preserve"> __new__  必须返回当前类的对象。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在调用__init__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在__str__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r>
        <w:drawing>
          <wp:inline distT="0" distB="0" distL="114300" distR="114300">
            <wp:extent cx="5268595" cy="2321560"/>
            <wp:effectExtent l="0" t="0" r="8255" b="254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9865" cy="2239645"/>
            <wp:effectExtent l="0" t="0" r="6985" b="825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U1.name=u2.name=zs</w:t>
      </w:r>
    </w:p>
    <w:p>
      <w:r>
        <w:drawing>
          <wp:inline distT="0" distB="0" distL="114300" distR="114300">
            <wp:extent cx="5269865" cy="1955165"/>
            <wp:effectExtent l="0" t="0" r="6985" b="698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U1.name=u2.name=ls</w:t>
      </w:r>
    </w:p>
    <w:p>
      <w:r>
        <w:drawing>
          <wp:inline distT="0" distB="0" distL="114300" distR="114300">
            <wp:extent cx="5271770" cy="2795905"/>
            <wp:effectExtent l="0" t="0" r="5080" b="444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简单工厂模式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工厂模式 ：提高代码的拓展性和可维护性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31820"/>
            <wp:effectExtent l="0" t="0" r="6350" b="1143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r>
        <w:drawing>
          <wp:inline distT="0" distB="0" distL="114300" distR="114300">
            <wp:extent cx="4476115" cy="5085715"/>
            <wp:effectExtent l="0" t="0" r="635" b="63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08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53465"/>
            <wp:effectExtent l="0" t="0" r="5080" b="1333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3170"/>
            <wp:effectExtent l="0" t="0" r="4445" b="1143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      捕获异常的起点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  所有异常的顶级父类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       没有异常情况会自动执行的代码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Finally :    最终要执行的代码</w:t>
      </w:r>
    </w:p>
    <w:p>
      <w:r>
        <w:drawing>
          <wp:inline distT="0" distB="0" distL="114300" distR="114300">
            <wp:extent cx="5271135" cy="2615565"/>
            <wp:effectExtent l="0" t="0" r="5715" b="13335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508125"/>
            <wp:effectExtent l="0" t="0" r="12065" b="1587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18665"/>
            <wp:effectExtent l="0" t="0" r="12700" b="63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39240"/>
            <wp:effectExtent l="0" t="0" r="4445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</w:t>
      </w:r>
    </w:p>
    <w:p>
      <w:r>
        <w:drawing>
          <wp:inline distT="0" distB="0" distL="114300" distR="114300">
            <wp:extent cx="5269865" cy="895350"/>
            <wp:effectExtent l="0" t="0" r="6985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Random.__file__  查看文件路径</w:t>
      </w:r>
    </w:p>
    <w:p>
      <w:r>
        <w:drawing>
          <wp:inline distT="0" distB="0" distL="114300" distR="114300">
            <wp:extent cx="5273675" cy="1601470"/>
            <wp:effectExtent l="0" t="0" r="3175" b="1778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8640"/>
            <wp:effectExtent l="0" t="0" r="3810" b="381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导入的模块，先从当前目录下找，再从</w:t>
      </w:r>
      <w:r>
        <w:rPr>
          <w:rFonts w:hint="eastAsia"/>
          <w:lang w:val="en-US" w:eastAsia="zh-CN"/>
        </w:rPr>
        <w:t>python  home目录里找</w:t>
      </w:r>
    </w:p>
    <w:p>
      <w:r>
        <w:drawing>
          <wp:inline distT="0" distB="0" distL="114300" distR="114300">
            <wp:extent cx="4771390" cy="5247640"/>
            <wp:effectExtent l="0" t="0" r="10160" b="1016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524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2790" cy="1447800"/>
            <wp:effectExtent l="0" t="0" r="1016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6385"/>
            <wp:effectExtent l="0" t="0" r="13335" b="184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039870"/>
            <wp:effectExtent l="0" t="0" r="9525" b="1778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875" cy="1581150"/>
            <wp:effectExtent l="0" t="0" r="952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53310"/>
            <wp:effectExtent l="0" t="0" r="10795" b="889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08735"/>
            <wp:effectExtent l="0" t="0" r="6985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2561590"/>
            <wp:effectExtent l="0" t="0" r="10160" b="10160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EBA"/>
    <w:rsid w:val="00CA7EBA"/>
    <w:rsid w:val="04EF3BEA"/>
    <w:rsid w:val="13681A90"/>
    <w:rsid w:val="190E0D63"/>
    <w:rsid w:val="231839C1"/>
    <w:rsid w:val="2DF21797"/>
    <w:rsid w:val="2FE96BF2"/>
    <w:rsid w:val="30562906"/>
    <w:rsid w:val="375F71E9"/>
    <w:rsid w:val="37AB20DB"/>
    <w:rsid w:val="3BEA4351"/>
    <w:rsid w:val="3EA5119F"/>
    <w:rsid w:val="423B38D5"/>
    <w:rsid w:val="44D421EE"/>
    <w:rsid w:val="45EC5C5D"/>
    <w:rsid w:val="48467DE9"/>
    <w:rsid w:val="4FAC6D00"/>
    <w:rsid w:val="57A654C6"/>
    <w:rsid w:val="5DFE5874"/>
    <w:rsid w:val="5EA20251"/>
    <w:rsid w:val="662F0B2E"/>
    <w:rsid w:val="6D535020"/>
    <w:rsid w:val="703B2F6F"/>
    <w:rsid w:val="73182A04"/>
    <w:rsid w:val="740F1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Office_11.1.0.8840_F1E327BC-269C-435d-A152-05C5408002CA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2019-06-28T04:54:00Z</dcterms:created>
  <dc:creator>So much.</dc:creator>
  <cp:lastModifiedBy>So much.</cp:lastModifiedBy>
  <dcterms:modified xsi:type="dcterms:W3CDTF">2019-12-10T13:01:12Z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2052-11.1.0.8840</vt:lpwstr>
  </property>
</Properties>
</file>