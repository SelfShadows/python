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067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23690" cy="73050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730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178040"/>
            <wp:effectExtent l="0" t="0" r="698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7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8540" cy="454279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72405" cy="5328285"/>
            <wp:effectExtent l="0" t="0" r="444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851150"/>
            <wp:effectExtent l="0" t="0" r="1587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05556"/>
    <w:rsid w:val="183E71A4"/>
    <w:rsid w:val="46313222"/>
    <w:rsid w:val="6D535020"/>
    <w:rsid w:val="7B286D2E"/>
    <w:rsid w:val="7FD05556"/>
    <w:rsid w:val="7FD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2019-06-30T07:39:00Z</dcterms:created>
  <dc:creator>So much.</dc:creator>
  <cp:lastModifiedBy>So much.</cp:lastModifiedBy>
  <dcterms:modified xsi:type="dcterms:W3CDTF">2019-07-03T13:03:36Z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