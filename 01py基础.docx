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关键字补全</w:t>
      </w:r>
      <w:r>
        <w:rPr>
          <w:rFonts w:hint="eastAsia"/>
          <w:lang w:val="en-US" w:eastAsia="zh-CN"/>
        </w:rPr>
        <w:t>ctrl+n</w:t>
      </w:r>
    </w:p>
    <w:p>
      <w:r>
        <w:drawing>
          <wp:inline distT="0" distB="0" distL="114300" distR="114300">
            <wp:extent cx="3085465" cy="942975"/>
            <wp:effectExtent l="0" t="0" r="635" b="9525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Python2  主流爬虫，WEB前站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Python3  主流大数据，人工智能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2和3不能上下兼容2写的代码不能在3里面用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编译性语言                                       解释性语言（python）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Python是介于c和shell之间搞出来的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711200"/>
            <wp:effectExtent l="0" t="0" r="4445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14780"/>
            <wp:effectExtent l="0" t="0" r="381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 w:eastAsia="宋体"/>
          <w:lang w:eastAsia="zh-CN"/>
        </w:rPr>
        <w:t>指定解釋器。之後可以直接執行這個檔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Python3的解釋器在bin目錄下python3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8105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指定Shell的解釋器bash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0500" cy="303530"/>
            <wp:effectExtent l="0" t="0" r="6350" b="127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47800" cy="1028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="宋体"/>
          <w:lang w:val="en-US" w:eastAsia="zh-CN"/>
        </w:rPr>
        <w:t>Ts (tab縮進為4)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="宋体"/>
          <w:lang w:val="en-US" w:eastAsia="zh-CN"/>
        </w:rPr>
        <w:t>Sw （箭頭縮進為4）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Vim  ~/vimdr</w:t>
      </w:r>
    </w:p>
    <w:p>
      <w:r>
        <w:drawing>
          <wp:inline distT="0" distB="0" distL="114300" distR="114300">
            <wp:extent cx="5272405" cy="2916555"/>
            <wp:effectExtent l="0" t="0" r="444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#單行注釋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‘’‘三個單引號多行注釋</w:t>
      </w:r>
    </w:p>
    <w:p>
      <w:r>
        <w:drawing>
          <wp:inline distT="0" distB="0" distL="114300" distR="114300">
            <wp:extent cx="5268595" cy="1541780"/>
            <wp:effectExtent l="0" t="0" r="825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71140" cy="895350"/>
            <wp:effectExtent l="0" t="0" r="1016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Type查看變數類型</w:t>
      </w:r>
    </w:p>
    <w:p>
      <w:r>
        <w:drawing>
          <wp:inline distT="0" distB="0" distL="114300" distR="114300">
            <wp:extent cx="5266055" cy="3269615"/>
            <wp:effectExtent l="0" t="0" r="1079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51585"/>
            <wp:effectExtent l="0" t="0" r="444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57375"/>
            <wp:effectExtent l="0" t="0" r="317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31490"/>
            <wp:effectExtent l="0" t="0" r="508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12750"/>
            <wp:effectExtent l="0" t="0" r="317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9965"/>
            <wp:effectExtent l="0" t="0" r="444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51610"/>
            <wp:effectExtent l="0" t="0" r="508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61915" cy="3618865"/>
            <wp:effectExtent l="0" t="0" r="635" b="63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7700"/>
            <wp:effectExtent l="0" t="0" r="6985" b="1270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52570"/>
            <wp:effectExtent l="0" t="0" r="6985" b="508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207895"/>
            <wp:effectExtent l="0" t="0" r="2540" b="190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列表是有序的，重复的</w:t>
      </w:r>
    </w:p>
    <w:p>
      <w:r>
        <w:drawing>
          <wp:inline distT="0" distB="0" distL="114300" distR="114300">
            <wp:extent cx="4857115" cy="5390515"/>
            <wp:effectExtent l="0" t="0" r="635" b="63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539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字符串从左往右下标是从0开始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从右往左数是从-1开始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包头不包尾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不写默认从开始，和到最后</w:t>
      </w:r>
    </w:p>
    <w:p>
      <w:r>
        <w:drawing>
          <wp:inline distT="0" distB="0" distL="114300" distR="114300">
            <wp:extent cx="3666490" cy="1952625"/>
            <wp:effectExtent l="0" t="0" r="10160" b="952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7440" cy="1171575"/>
            <wp:effectExtent l="0" t="0" r="10160" b="952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2715" cy="609600"/>
            <wp:effectExtent l="0" t="0" r="635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Len 计算字符串长度的函数</w:t>
      </w:r>
    </w:p>
    <w:p>
      <w:r>
        <w:drawing>
          <wp:inline distT="0" distB="0" distL="114300" distR="114300">
            <wp:extent cx="4028440" cy="4037965"/>
            <wp:effectExtent l="0" t="0" r="10160" b="63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17445"/>
            <wp:effectExtent l="0" t="0" r="7620" b="190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18是找到这个字符第一个字符的下标位，没有则返回-1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.find从左边开始找，都是只能找第一个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.Rfind 从右边开始找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.index 同上两个，但是没有找到会报错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.count 找到的个数</w:t>
      </w:r>
    </w:p>
    <w:p>
      <w:r>
        <w:drawing>
          <wp:inline distT="0" distB="0" distL="114300" distR="114300">
            <wp:extent cx="5266055" cy="1075690"/>
            <wp:effectExtent l="0" t="0" r="10795" b="1016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.replace 替换字符串</w:t>
      </w:r>
    </w:p>
    <w:p>
      <w:r>
        <w:drawing>
          <wp:inline distT="0" distB="0" distL="114300" distR="114300">
            <wp:extent cx="5269865" cy="519430"/>
            <wp:effectExtent l="0" t="0" r="6985" b="1397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只替换第一个</w:t>
      </w:r>
    </w:p>
    <w:p>
      <w:r>
        <w:drawing>
          <wp:inline distT="0" distB="0" distL="114300" distR="114300">
            <wp:extent cx="5267960" cy="1047750"/>
            <wp:effectExtent l="0" t="0" r="8890" b="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82270"/>
            <wp:effectExtent l="0" t="0" r="10795" b="1778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按空格切片</w:t>
      </w:r>
    </w:p>
    <w:p>
      <w:r>
        <w:drawing>
          <wp:inline distT="0" distB="0" distL="114300" distR="114300">
            <wp:extent cx="5269865" cy="464820"/>
            <wp:effectExtent l="0" t="0" r="6985" b="1143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切成</w:t>
      </w:r>
      <w:r>
        <w:rPr>
          <w:rFonts w:hint="eastAsia"/>
          <w:lang w:val="en-US" w:eastAsia="zh-CN"/>
        </w:rPr>
        <w:t>3个片段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.split  隔开符就没有了</w:t>
      </w:r>
    </w:p>
    <w:p>
      <w:r>
        <w:drawing>
          <wp:inline distT="0" distB="0" distL="114300" distR="114300">
            <wp:extent cx="5265420" cy="1423035"/>
            <wp:effectExtent l="0" t="0" r="11430" b="5715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.partition</w:t>
      </w:r>
      <w:r>
        <w:rPr>
          <w:rFonts w:hint="eastAsia"/>
          <w:lang w:eastAsia="zh-CN"/>
        </w:rPr>
        <w:t>把隔开符也看成一个片段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61690" cy="3456940"/>
            <wp:effectExtent l="0" t="0" r="10160" b="1016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0500" cy="3350895"/>
            <wp:effectExtent l="0" t="0" r="6350" b="1905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190" cy="4057015"/>
            <wp:effectExtent l="0" t="0" r="10160" b="635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170430"/>
            <wp:effectExtent l="0" t="0" r="12700" b="127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074920"/>
            <wp:effectExtent l="0" t="0" r="7620" b="1143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4115" cy="6028690"/>
            <wp:effectExtent l="0" t="0" r="635" b="10160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602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69310"/>
            <wp:effectExtent l="0" t="0" r="3175" b="254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934460"/>
            <wp:effectExtent l="0" t="0" r="5080" b="8890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0500" cy="3291840"/>
            <wp:effectExtent l="0" t="0" r="6350" b="3810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03985"/>
            <wp:effectExtent l="0" t="0" r="6350" b="5715"/>
            <wp:docPr id="4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60495"/>
            <wp:effectExtent l="0" t="0" r="6985" b="1905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76090" cy="533400"/>
            <wp:effectExtent l="0" t="0" r="10160" b="0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62990"/>
            <wp:effectExtent l="0" t="0" r="3175" b="381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隔开符不指定就默认隔开特殊符号如空格 ，换行符，制表符</w:t>
      </w:r>
    </w:p>
    <w:p>
      <w:r>
        <w:drawing>
          <wp:inline distT="0" distB="0" distL="114300" distR="114300">
            <wp:extent cx="5267960" cy="648335"/>
            <wp:effectExtent l="0" t="0" r="8890" b="1841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22425"/>
            <wp:effectExtent l="0" t="0" r="7620" b="1587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88030"/>
            <wp:effectExtent l="0" t="0" r="6350" b="762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01545"/>
            <wp:effectExtent l="0" t="0" r="3175" b="825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62735"/>
            <wp:effectExtent l="0" t="0" r="2540" b="18415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02740"/>
            <wp:effectExtent l="0" t="0" r="2540" b="1651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126490"/>
            <wp:effectExtent l="0" t="0" r="13970" b="1651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2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 外置的函数，可以删除任何东西</w:t>
      </w:r>
    </w:p>
    <w:p>
      <w:r>
        <w:drawing>
          <wp:inline distT="0" distB="0" distL="114300" distR="114300">
            <wp:extent cx="5267325" cy="811530"/>
            <wp:effectExtent l="0" t="0" r="9525" b="762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.pop 后面不能跟参数，默认拿出最后一个字符</w:t>
      </w:r>
    </w:p>
    <w:p>
      <w:r>
        <w:drawing>
          <wp:inline distT="0" distB="0" distL="114300" distR="114300">
            <wp:extent cx="5271135" cy="2687955"/>
            <wp:effectExtent l="0" t="0" r="5715" b="17145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11195"/>
            <wp:effectExtent l="0" t="0" r="10160" b="825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Sort要求元素是同样类型的才能排序</w:t>
      </w:r>
    </w:p>
    <w:p>
      <w:r>
        <w:drawing>
          <wp:inline distT="0" distB="0" distL="114300" distR="114300">
            <wp:extent cx="5274310" cy="569595"/>
            <wp:effectExtent l="0" t="0" r="2540" b="190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29305"/>
            <wp:effectExtent l="0" t="0" r="5080" b="4445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06855"/>
            <wp:effectExtent l="0" t="0" r="4445" b="1714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1440" cy="1314450"/>
            <wp:effectExtent l="0" t="0" r="10160" b="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60345"/>
            <wp:effectExtent l="0" t="0" r="11430" b="1905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键不能重复，值可以重复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字典没有数据，也不能用下标访问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一般是通过键来访问里面的元素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用中括号访问键，没有会报错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用.get小括号访问，没有会返回none(没有  的意思)</w:t>
      </w:r>
    </w:p>
    <w:p>
      <w:r>
        <w:drawing>
          <wp:inline distT="0" distB="0" distL="114300" distR="114300">
            <wp:extent cx="5270500" cy="1071880"/>
            <wp:effectExtent l="0" t="0" r="6350" b="1397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存在就修改，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不存在就新增</w:t>
      </w:r>
    </w:p>
    <w:p>
      <w:r>
        <w:drawing>
          <wp:inline distT="0" distB="0" distL="114300" distR="114300">
            <wp:extent cx="5266690" cy="2460625"/>
            <wp:effectExtent l="0" t="0" r="10160" b="15875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62680"/>
            <wp:effectExtent l="0" t="0" r="5715" b="1397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6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68825"/>
            <wp:effectExtent l="0" t="0" r="5080" b="3175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38065" cy="4609465"/>
            <wp:effectExtent l="0" t="0" r="635" b="635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460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96285"/>
            <wp:effectExtent l="0" t="0" r="5715" b="18415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31745"/>
            <wp:effectExtent l="0" t="0" r="12065" b="1905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769745"/>
            <wp:effectExtent l="0" t="0" r="10795" b="1905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30145"/>
            <wp:effectExtent l="0" t="0" r="5080" b="8255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Cmp只能在python2中使用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数字比较为a-b,字符串比较为a的ASCK码-b的ASCK码</w:t>
      </w:r>
    </w:p>
    <w:p>
      <w:r>
        <w:drawing>
          <wp:inline distT="0" distB="0" distL="114300" distR="114300">
            <wp:extent cx="5269865" cy="1257300"/>
            <wp:effectExtent l="0" t="0" r="6985" b="0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2090" cy="2114550"/>
            <wp:effectExtent l="0" t="0" r="10160" b="0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16785"/>
            <wp:effectExtent l="0" t="0" r="4445" b="12065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0810"/>
            <wp:effectExtent l="0" t="0" r="4445" b="8890"/>
            <wp:docPr id="8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0740" cy="1009650"/>
            <wp:effectExtent l="0" t="0" r="10160" b="0"/>
            <wp:docPr id="8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函数的返回值</w:t>
      </w:r>
    </w:p>
    <w:p>
      <w:r>
        <w:drawing>
          <wp:inline distT="0" distB="0" distL="114300" distR="114300">
            <wp:extent cx="5273675" cy="1708150"/>
            <wp:effectExtent l="0" t="0" r="3175" b="6350"/>
            <wp:docPr id="8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Isinstance 判断数据类型 有得true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  return  return  return</w:t>
      </w:r>
    </w:p>
    <w:p>
      <w:r>
        <w:drawing>
          <wp:inline distT="0" distB="0" distL="114300" distR="114300">
            <wp:extent cx="3628390" cy="1466850"/>
            <wp:effectExtent l="0" t="0" r="1016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生成随机字符串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2350" cy="552450"/>
            <wp:effectExtent l="0" t="0" r="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96F216E"/>
    <w:rsid w:val="0DDB28F2"/>
    <w:rsid w:val="0E0A3048"/>
    <w:rsid w:val="196F216E"/>
    <w:rsid w:val="2BD1599C"/>
    <w:rsid w:val="3DB3612E"/>
    <w:rsid w:val="47BF5AC3"/>
    <w:rsid w:val="69DE3E7A"/>
    <w:rsid w:val="6D535020"/>
    <w:rsid w:val="755B70E9"/>
    <w:rsid w:val="7A3D6A73"/>
    <w:rsid w:val="7D905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2019-06-28T05:56:00Z</dcterms:created>
  <dc:creator>So much.</dc:creator>
  <cp:lastModifiedBy>So much.</cp:lastModifiedBy>
  <dcterms:modified xsi:type="dcterms:W3CDTF">2020-01-14T08:01:29Z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